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E2AC" w14:textId="740C2659" w:rsidR="00D1084A" w:rsidRPr="0097657A" w:rsidRDefault="0097657A">
      <w:pPr>
        <w:pStyle w:val="Title"/>
        <w:tabs>
          <w:tab w:val="center" w:pos="4320"/>
        </w:tabs>
        <w:rPr>
          <w:sz w:val="72"/>
          <w:szCs w:val="52"/>
        </w:rPr>
      </w:pPr>
      <w:r w:rsidRPr="0097657A">
        <w:rPr>
          <w:sz w:val="72"/>
          <w:szCs w:val="52"/>
        </w:rPr>
        <w:t>COMPILER DESIGN</w:t>
      </w:r>
    </w:p>
    <w:p w14:paraId="0774C318" w14:textId="146DB11D" w:rsidR="00D1084A" w:rsidRDefault="00D1084A">
      <w:pPr>
        <w:pStyle w:val="Subtitle"/>
      </w:pPr>
    </w:p>
    <w:p w14:paraId="27E75A23" w14:textId="5184CE5F" w:rsidR="00BC1969" w:rsidRDefault="0097657A" w:rsidP="00BC1969">
      <w:pPr>
        <w:pStyle w:val="Date"/>
      </w:pPr>
      <w:r>
        <w:t xml:space="preserve">COMPILER </w:t>
      </w:r>
      <w:r w:rsidR="00BC1969">
        <w:t>–</w:t>
      </w:r>
      <w:r>
        <w:t xml:space="preserve"> </w:t>
      </w:r>
      <w:r w:rsidR="00BC1969">
        <w:t>ASSIGNMENT</w:t>
      </w:r>
    </w:p>
    <w:p w14:paraId="164932FA" w14:textId="77777777" w:rsidR="00BC1969" w:rsidRDefault="00BC1969" w:rsidP="00BC1969">
      <w:pPr>
        <w:pStyle w:val="Heading1"/>
      </w:pPr>
    </w:p>
    <w:p w14:paraId="7ADC50B0" w14:textId="113564C9" w:rsidR="00BC1969" w:rsidRDefault="00BC1969" w:rsidP="00BC1969">
      <w:pPr>
        <w:pStyle w:val="Heading1"/>
      </w:pPr>
      <w:r>
        <w:t>Team Members:</w:t>
      </w:r>
    </w:p>
    <w:p w14:paraId="5D26D87D" w14:textId="77777777" w:rsidR="00BC1969" w:rsidRPr="00BC1969" w:rsidRDefault="00BC1969" w:rsidP="00BC1969"/>
    <w:p w14:paraId="6DFBB249" w14:textId="14394E7D" w:rsidR="00BC1969" w:rsidRDefault="00BC1969" w:rsidP="00BC1969">
      <w:r>
        <w:t>Anuj Arora – 2021HS70037</w:t>
      </w:r>
    </w:p>
    <w:p w14:paraId="03A71171" w14:textId="078716D1" w:rsidR="00BC1969" w:rsidRDefault="00BC1969" w:rsidP="00BC1969">
      <w:r>
        <w:t>Abhishek Mondal – 2021HS70019</w:t>
      </w:r>
    </w:p>
    <w:p w14:paraId="11DB6FF2" w14:textId="65230A54" w:rsidR="00BC1969" w:rsidRDefault="00BC1969" w:rsidP="00BC1969">
      <w:proofErr w:type="spellStart"/>
      <w:r>
        <w:t>Koustabh</w:t>
      </w:r>
      <w:proofErr w:type="spellEnd"/>
      <w:r>
        <w:t xml:space="preserve"> Ghosh – 2021HS70001</w:t>
      </w:r>
    </w:p>
    <w:p w14:paraId="1D3537A4" w14:textId="6F3C388D" w:rsidR="00BC1969" w:rsidRPr="00BC1969" w:rsidRDefault="00BC1969" w:rsidP="00BC1969">
      <w:r>
        <w:t>Sheetal Raj – 2021HS70018</w:t>
      </w:r>
    </w:p>
    <w:p w14:paraId="7E660BB6" w14:textId="77777777" w:rsidR="0097657A" w:rsidRDefault="0097657A">
      <w:pPr>
        <w:rPr>
          <w:b/>
          <w:caps/>
          <w:sz w:val="34"/>
        </w:rPr>
      </w:pPr>
      <w:r>
        <w:br w:type="page"/>
      </w:r>
    </w:p>
    <w:p w14:paraId="3A230625" w14:textId="18A923BD" w:rsidR="0097657A" w:rsidRDefault="0097657A">
      <w:pPr>
        <w:pStyle w:val="Date"/>
      </w:pPr>
      <w:r>
        <w:lastRenderedPageBreak/>
        <w:t>UML Diagram:</w:t>
      </w:r>
    </w:p>
    <w:p w14:paraId="24BD42E5" w14:textId="77777777" w:rsidR="0097657A" w:rsidRDefault="0097657A">
      <w:r>
        <w:rPr>
          <w:noProof/>
        </w:rPr>
        <w:drawing>
          <wp:inline distT="0" distB="0" distL="0" distR="0" wp14:anchorId="3B02781F" wp14:editId="49DAC23C">
            <wp:extent cx="5976518" cy="4043680"/>
            <wp:effectExtent l="0" t="0" r="5715" b="0"/>
            <wp:docPr id="178556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66359" name="Picture 17855663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583" cy="40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F3EA" w14:textId="77777777" w:rsidR="0097657A" w:rsidRDefault="0097657A"/>
    <w:p w14:paraId="3DB13306" w14:textId="77777777" w:rsidR="0097657A" w:rsidRDefault="0097657A"/>
    <w:p w14:paraId="48A22482" w14:textId="77777777" w:rsidR="0097657A" w:rsidRDefault="0097657A">
      <w:r>
        <w:br w:type="page"/>
      </w:r>
    </w:p>
    <w:p w14:paraId="7C7FAA95" w14:textId="31E7AB4C" w:rsidR="0097657A" w:rsidRDefault="0097657A" w:rsidP="0097657A">
      <w:pPr>
        <w:pStyle w:val="Date"/>
      </w:pPr>
      <w:r>
        <w:lastRenderedPageBreak/>
        <w:t>GRAMMAR:</w:t>
      </w:r>
    </w:p>
    <w:p w14:paraId="48BFFF1A" w14:textId="4A9B744D" w:rsidR="0097657A" w:rsidRDefault="0097657A" w:rsidP="009765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A7AE3" wp14:editId="477285FE">
                <wp:simplePos x="0" y="0"/>
                <wp:positionH relativeFrom="column">
                  <wp:posOffset>0</wp:posOffset>
                </wp:positionH>
                <wp:positionV relativeFrom="paragraph">
                  <wp:posOffset>26390</wp:posOffset>
                </wp:positionV>
                <wp:extent cx="6100877" cy="8427110"/>
                <wp:effectExtent l="0" t="0" r="8255" b="18415"/>
                <wp:wrapNone/>
                <wp:docPr id="1214832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877" cy="842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161A" w14:textId="3303B12E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E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xpr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: KEYWORD:VAR IDENTIFIER EQ expr</w:t>
                            </w:r>
                          </w:p>
                          <w:p w14:paraId="24DF9AE6" w14:textId="68117EF0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comp-expr ((KEYWORD:AND|KEYWORD:OR) comp-expr)*</w:t>
                            </w:r>
                          </w:p>
                          <w:p w14:paraId="31462E6A" w14:textId="77777777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comp-expr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NOT comp-expr</w:t>
                            </w:r>
                          </w:p>
                          <w:p w14:paraId="0A1836CB" w14:textId="023F9921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arith</w:t>
                            </w:r>
                            <w:proofErr w:type="spellEnd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 xml:space="preserve">-expr ((EE|LT|GT|LTE|GTE) </w:t>
                            </w:r>
                            <w:proofErr w:type="spellStart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arith</w:t>
                            </w:r>
                            <w:proofErr w:type="spellEnd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-expr)*</w:t>
                            </w:r>
                          </w:p>
                          <w:p w14:paraId="770647B4" w14:textId="790FA3F2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proofErr w:type="spellStart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arith</w:t>
                            </w:r>
                            <w:proofErr w:type="spellEnd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-expr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term ((PLUS|MINUS) term)*</w:t>
                            </w:r>
                          </w:p>
                          <w:p w14:paraId="7684D223" w14:textId="556C731E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term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factor ((MUL|DIV) factor)*</w:t>
                            </w:r>
                          </w:p>
                          <w:p w14:paraId="607E7476" w14:textId="3C89182C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factor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(PLUS|MINUS) factor</w:t>
                            </w:r>
                          </w:p>
                          <w:p w14:paraId="29875FFA" w14:textId="08BE6014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power</w:t>
                            </w:r>
                          </w:p>
                          <w:p w14:paraId="60B157F6" w14:textId="47A36E26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power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call (POW factor)*</w:t>
                            </w:r>
                          </w:p>
                          <w:p w14:paraId="23C89340" w14:textId="3BC25C73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call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atom (LPAREN (expr (COMMA expr)*)? RPAREN)?</w:t>
                            </w:r>
                          </w:p>
                          <w:p w14:paraId="60C5B4B9" w14:textId="42471376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 xml:space="preserve">atom 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INT|FLOAT|IDENTIFIER</w:t>
                            </w:r>
                          </w:p>
                          <w:p w14:paraId="1BB2F912" w14:textId="070FD5FE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: LPAREN expr RPAREN</w:t>
                            </w:r>
                          </w:p>
                          <w:p w14:paraId="3C09F58A" w14:textId="445EE1F9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: if-expr</w:t>
                            </w:r>
                          </w:p>
                          <w:p w14:paraId="651D8C57" w14:textId="7EBD6181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for-expr</w:t>
                            </w:r>
                          </w:p>
                          <w:p w14:paraId="399DE44F" w14:textId="5A1269F6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while-expr</w:t>
                            </w:r>
                          </w:p>
                          <w:p w14:paraId="08688997" w14:textId="5947B981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func</w:t>
                            </w:r>
                            <w:proofErr w:type="spellEnd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-def</w:t>
                            </w:r>
                          </w:p>
                          <w:p w14:paraId="2D732CAA" w14:textId="2FA45DDC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if-expr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KEYWORD:IF expr KEYWORD:THEN expr</w:t>
                            </w:r>
                          </w:p>
                          <w:p w14:paraId="36854230" w14:textId="552581DE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(KEYWORD:ELIF expr KEYWORD:THEN expr)*</w:t>
                            </w:r>
                          </w:p>
                          <w:p w14:paraId="552EF693" w14:textId="79A8A421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(KEYWORD:ELSE expr)?</w:t>
                            </w:r>
                          </w:p>
                          <w:p w14:paraId="05B63D4C" w14:textId="77777777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for-expr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 xml:space="preserve">: KEYWORD:FOR IDENTIFIER EQ expr KEYWORD:TO expr </w:t>
                            </w:r>
                          </w:p>
                          <w:p w14:paraId="10B83966" w14:textId="659CCC3F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(KEYWORD:STEP expr)? KEYWORD:THEN expr</w:t>
                            </w:r>
                          </w:p>
                          <w:p w14:paraId="47FA02B9" w14:textId="4B54842C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while-expr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KEYWORD:WHILE expr KEYWORD:THEN expr</w:t>
                            </w:r>
                          </w:p>
                          <w:p w14:paraId="5D473DD6" w14:textId="77777777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proofErr w:type="spellStart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func</w:t>
                            </w:r>
                            <w:proofErr w:type="spellEnd"/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>-def</w:t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: KEYWORD:FUN IDENTIFIER?</w:t>
                            </w:r>
                          </w:p>
                          <w:p w14:paraId="111C114A" w14:textId="66BBA290" w:rsidR="0097657A" w:rsidRPr="0097657A" w:rsidRDefault="0097657A" w:rsidP="0097657A">
                            <w:pPr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LPAREN (IDENTIFIER (COMMA IDENTIFIER)*)? RPAREN</w:t>
                            </w:r>
                          </w:p>
                          <w:p w14:paraId="45E42EEE" w14:textId="281315F3" w:rsidR="0097657A" w:rsidRPr="0097657A" w:rsidRDefault="0097657A" w:rsidP="009765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</w:r>
                            <w:r w:rsidRPr="0097657A">
                              <w:rPr>
                                <w:rFonts w:ascii="Menlo" w:eastAsia="Times New Roman" w:hAnsi="Menlo" w:cs="Menlo"/>
                                <w:color w:val="1F2328"/>
                                <w:sz w:val="11"/>
                                <w:szCs w:val="11"/>
                                <w:lang w:val="en-IN" w:eastAsia="en-GB"/>
                              </w:rPr>
                              <w:tab/>
                              <w:t>ARROW 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A7A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1pt;width:480.4pt;height:66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" fillcolor="white [3201]" strokeweight=".5pt">
                <v:textbox>
                  <w:txbxContent>
                    <w:p w14:paraId="3B27161A" w14:textId="3303B12E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E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xpr</w:t>
                      </w:r>
                      <w: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: KEYWORD:VAR IDENTIFIER EQ expr</w:t>
                      </w:r>
                    </w:p>
                    <w:p w14:paraId="24DF9AE6" w14:textId="68117EF0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comp-expr ((KEYWORD:AND|KEYWORD:OR) comp-expr)*</w:t>
                      </w:r>
                    </w:p>
                    <w:p w14:paraId="31462E6A" w14:textId="77777777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comp-expr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NOT comp-expr</w:t>
                      </w:r>
                    </w:p>
                    <w:p w14:paraId="0A1836CB" w14:textId="023F9921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 xml:space="preserve">: </w:t>
                      </w:r>
                      <w:proofErr w:type="spellStart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arith</w:t>
                      </w:r>
                      <w:proofErr w:type="spellEnd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 xml:space="preserve">-expr ((EE|LT|GT|LTE|GTE) </w:t>
                      </w:r>
                      <w:proofErr w:type="spellStart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arith</w:t>
                      </w:r>
                      <w:proofErr w:type="spellEnd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-expr)*</w:t>
                      </w:r>
                    </w:p>
                    <w:p w14:paraId="770647B4" w14:textId="790FA3F2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proofErr w:type="spellStart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arith</w:t>
                      </w:r>
                      <w:proofErr w:type="spellEnd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-expr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</w:t>
                      </w:r>
                      <w: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term ((PLUS|MINUS) term)*</w:t>
                      </w:r>
                    </w:p>
                    <w:p w14:paraId="7684D223" w14:textId="556C731E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term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factor ((MUL|DIV) factor)*</w:t>
                      </w:r>
                    </w:p>
                    <w:p w14:paraId="607E7476" w14:textId="3C89182C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factor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(PLUS|MINUS) factor</w:t>
                      </w:r>
                    </w:p>
                    <w:p w14:paraId="29875FFA" w14:textId="08BE6014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power</w:t>
                      </w:r>
                    </w:p>
                    <w:p w14:paraId="60B157F6" w14:textId="47A36E26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power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call (POW factor)*</w:t>
                      </w:r>
                    </w:p>
                    <w:p w14:paraId="23C89340" w14:textId="3BC25C73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call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atom (LPAREN (expr (COMMA expr)*)? RPAREN)?</w:t>
                      </w:r>
                    </w:p>
                    <w:p w14:paraId="60C5B4B9" w14:textId="42471376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 xml:space="preserve">atom 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INT|FLOAT|IDENTIFIER</w:t>
                      </w:r>
                    </w:p>
                    <w:p w14:paraId="1BB2F912" w14:textId="070FD5FE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: LPAREN expr RPAREN</w:t>
                      </w:r>
                    </w:p>
                    <w:p w14:paraId="3C09F58A" w14:textId="445EE1F9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: if-expr</w:t>
                      </w:r>
                    </w:p>
                    <w:p w14:paraId="651D8C57" w14:textId="7EBD6181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for-expr</w:t>
                      </w:r>
                    </w:p>
                    <w:p w14:paraId="399DE44F" w14:textId="5A1269F6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while-expr</w:t>
                      </w:r>
                    </w:p>
                    <w:p w14:paraId="08688997" w14:textId="5947B981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 xml:space="preserve">: </w:t>
                      </w:r>
                      <w:proofErr w:type="spellStart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func</w:t>
                      </w:r>
                      <w:proofErr w:type="spellEnd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-def</w:t>
                      </w:r>
                    </w:p>
                    <w:p w14:paraId="2D732CAA" w14:textId="2FA45DDC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if-expr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KEYWORD:IF expr KEYWORD:THEN expr</w:t>
                      </w:r>
                    </w:p>
                    <w:p w14:paraId="36854230" w14:textId="552581DE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(KEYWORD:ELIF expr KEYWORD:THEN expr)*</w:t>
                      </w:r>
                    </w:p>
                    <w:p w14:paraId="552EF693" w14:textId="79A8A421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(KEYWORD:ELSE expr)?</w:t>
                      </w:r>
                    </w:p>
                    <w:p w14:paraId="05B63D4C" w14:textId="77777777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for-expr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 xml:space="preserve">: KEYWORD:FOR IDENTIFIER EQ expr KEYWORD:TO expr </w:t>
                      </w:r>
                    </w:p>
                    <w:p w14:paraId="10B83966" w14:textId="659CCC3F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(KEYWORD:STEP expr)? KEYWORD:THEN expr</w:t>
                      </w:r>
                    </w:p>
                    <w:p w14:paraId="47FA02B9" w14:textId="4B54842C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while-expr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KEYWORD:WHILE expr KEYWORD:THEN expr</w:t>
                      </w:r>
                    </w:p>
                    <w:p w14:paraId="5D473DD6" w14:textId="77777777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proofErr w:type="spellStart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func</w:t>
                      </w:r>
                      <w:proofErr w:type="spellEnd"/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>-def</w:t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: KEYWORD:FUN IDENTIFIER?</w:t>
                      </w:r>
                    </w:p>
                    <w:p w14:paraId="111C114A" w14:textId="66BBA290" w:rsidR="0097657A" w:rsidRPr="0097657A" w:rsidRDefault="0097657A" w:rsidP="0097657A">
                      <w:pPr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LPAREN (IDENTIFIER (COMMA IDENTIFIER)*)? RPAREN</w:t>
                      </w:r>
                    </w:p>
                    <w:p w14:paraId="45E42EEE" w14:textId="281315F3" w:rsidR="0097657A" w:rsidRPr="0097657A" w:rsidRDefault="0097657A" w:rsidP="0097657A">
                      <w:pPr>
                        <w:rPr>
                          <w:sz w:val="20"/>
                          <w:szCs w:val="20"/>
                        </w:rPr>
                      </w:pP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</w:r>
                      <w:r w:rsidRPr="0097657A">
                        <w:rPr>
                          <w:rFonts w:ascii="Menlo" w:eastAsia="Times New Roman" w:hAnsi="Menlo" w:cs="Menlo"/>
                          <w:color w:val="1F2328"/>
                          <w:sz w:val="11"/>
                          <w:szCs w:val="11"/>
                          <w:lang w:val="en-IN" w:eastAsia="en-GB"/>
                        </w:rPr>
                        <w:tab/>
                        <w:t>ARROW expr</w:t>
                      </w:r>
                    </w:p>
                  </w:txbxContent>
                </v:textbox>
              </v:shape>
            </w:pict>
          </mc:Fallback>
        </mc:AlternateContent>
      </w:r>
    </w:p>
    <w:p w14:paraId="4F9E0E89" w14:textId="545D5660" w:rsidR="0097657A" w:rsidRPr="00BC1969" w:rsidRDefault="0097657A">
      <w:pPr>
        <w:rPr>
          <w:b/>
          <w:caps/>
          <w:sz w:val="34"/>
        </w:rPr>
      </w:pPr>
    </w:p>
    <w:sectPr w:rsidR="0097657A" w:rsidRPr="00BC1969">
      <w:footerReference w:type="default" r:id="rId7"/>
      <w:pgSz w:w="11907" w:h="16839" w:code="9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3AEBC" w14:textId="77777777" w:rsidR="009A07A4" w:rsidRDefault="009A07A4">
      <w:pPr>
        <w:spacing w:line="240" w:lineRule="auto"/>
      </w:pPr>
      <w:r>
        <w:separator/>
      </w:r>
    </w:p>
    <w:p w14:paraId="383316AC" w14:textId="77777777" w:rsidR="009A07A4" w:rsidRDefault="009A07A4"/>
  </w:endnote>
  <w:endnote w:type="continuationSeparator" w:id="0">
    <w:p w14:paraId="750ACA05" w14:textId="77777777" w:rsidR="009A07A4" w:rsidRDefault="009A07A4">
      <w:pPr>
        <w:spacing w:line="240" w:lineRule="auto"/>
      </w:pPr>
      <w:r>
        <w:continuationSeparator/>
      </w:r>
    </w:p>
    <w:p w14:paraId="39F51AE7" w14:textId="77777777" w:rsidR="009A07A4" w:rsidRDefault="009A07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Content>
      <w:p w14:paraId="2707ECC6" w14:textId="77777777" w:rsidR="00D1084A" w:rsidRDefault="0023061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C4EC" w14:textId="77777777" w:rsidR="009A07A4" w:rsidRDefault="009A07A4">
      <w:pPr>
        <w:spacing w:line="240" w:lineRule="auto"/>
      </w:pPr>
      <w:r>
        <w:separator/>
      </w:r>
    </w:p>
    <w:p w14:paraId="637B655A" w14:textId="77777777" w:rsidR="009A07A4" w:rsidRDefault="009A07A4"/>
  </w:footnote>
  <w:footnote w:type="continuationSeparator" w:id="0">
    <w:p w14:paraId="7100355D" w14:textId="77777777" w:rsidR="009A07A4" w:rsidRDefault="009A07A4">
      <w:pPr>
        <w:spacing w:line="240" w:lineRule="auto"/>
      </w:pPr>
      <w:r>
        <w:continuationSeparator/>
      </w:r>
    </w:p>
    <w:p w14:paraId="300C2CA5" w14:textId="77777777" w:rsidR="009A07A4" w:rsidRDefault="009A07A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7A"/>
    <w:rsid w:val="00230612"/>
    <w:rsid w:val="0097657A"/>
    <w:rsid w:val="009A07A4"/>
    <w:rsid w:val="00BC1969"/>
    <w:rsid w:val="00D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8D69AE"/>
  <w15:chartTrackingRefBased/>
  <w15:docId w15:val="{3F06C433-2E26-2544-AB11-1936638D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526535/Library/Containers/com.microsoft.Word/Data/Library/Application%20Support/Microsoft/Office/16.0/DTS/en-GB%7b7480C1F7-A425-9B4A-82C4-972A0BC38320%7d/%7b90455F52-20C0-4A4A-8AFB-7D679C01D9F4%7dtf10002070_mac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8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Arora</dc:creator>
  <cp:keywords/>
  <dc:description/>
  <cp:lastModifiedBy>Arora, Anuj</cp:lastModifiedBy>
  <cp:revision>2</cp:revision>
  <dcterms:created xsi:type="dcterms:W3CDTF">2023-06-09T17:41:00Z</dcterms:created>
  <dcterms:modified xsi:type="dcterms:W3CDTF">2023-06-09T17:50:00Z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